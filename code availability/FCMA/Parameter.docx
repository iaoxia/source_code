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2246"/>
        <w:gridCol w:w="2396"/>
      </w:tblGrid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Site_name</w:t>
            </w:r>
          </w:p>
        </w:tc>
        <w:tc>
          <w:tcPr>
            <w:tcW w:w="224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Satellite_azimuth_angle (H8/9)</w:t>
            </w:r>
          </w:p>
        </w:tc>
        <w:tc>
          <w:tcPr>
            <w:tcW w:w="239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Satellite_zenith_angle (H8/9)</w:t>
            </w:r>
          </w:p>
        </w:tc>
      </w:tr>
      <w:tr>
        <w:trPr>
          <w:trHeight w:val="312" w:hRule="atLeast"/>
        </w:trP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Halisu</w:t>
            </w:r>
          </w:p>
        </w:tc>
        <w:tc>
          <w:tcPr>
            <w:tcW w:w="224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327.11667</w:t>
            </w:r>
          </w:p>
        </w:tc>
        <w:tc>
          <w:tcPr>
            <w:tcW w:w="23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75.92923                       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Liupanshan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321.43692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71.7877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Xilinhot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336.44055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68.314674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Changchun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344.33932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63.17853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Miyun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334.33978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62.637337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Chengtoushan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337.80197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59.176487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Songshan</w:t>
            </w:r>
          </w:p>
        </w:tc>
        <w:tc>
          <w:tcPr>
            <w:tcW w:w="224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325.6631</w:t>
            </w:r>
          </w:p>
        </w:tc>
        <w:tc>
          <w:tcPr>
            <w:tcW w:w="23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49.7229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Xiaogan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322.77823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46.26918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Youyang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315.8396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48.53279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Hangzhou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328.73044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41.735287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rPr>
                <w:rFonts w:hint="default"/>
                <w:vertAlign w:val="baseline"/>
                <w:lang w:val="en-US" w:eastAsia="zh-CN"/>
              </w:rPr>
              <w:t>ongwu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321.1034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37.96986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Zengcheng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313.43695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40.7037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Beijing</w:t>
            </w:r>
          </w:p>
        </w:tc>
        <w:tc>
          <w:tcPr>
            <w:tcW w:w="224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333.60214</w:t>
            </w:r>
          </w:p>
        </w:tc>
        <w:tc>
          <w:tcPr>
            <w:tcW w:w="23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52.48761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Nanjing</w:t>
            </w:r>
          </w:p>
        </w:tc>
        <w:tc>
          <w:tcPr>
            <w:tcW w:w="224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329.21362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44.15831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Zhuhai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311.797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40.25119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Sangge</w:t>
            </w:r>
          </w:p>
        </w:tc>
        <w:tc>
          <w:tcPr>
            <w:tcW w:w="224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328.4258</w:t>
            </w:r>
          </w:p>
        </w:tc>
        <w:tc>
          <w:tcPr>
            <w:tcW w:w="239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56.385242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Leling</w:t>
            </w:r>
            <w:bookmarkStart w:id="0" w:name="_GoBack"/>
            <w:bookmarkEnd w:id="0"/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332.54517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50.054363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Xiaochengzi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337.2363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52.47033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Lijiamen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327.94702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41.36586</w:t>
            </w:r>
          </w:p>
        </w:tc>
      </w:tr>
      <w:tr>
        <w:tc>
          <w:tcPr>
            <w:tcW w:w="163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Shiziyan</w:t>
            </w:r>
          </w:p>
        </w:tc>
        <w:tc>
          <w:tcPr>
            <w:tcW w:w="224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322.11975</w:t>
            </w:r>
          </w:p>
        </w:tc>
        <w:tc>
          <w:tcPr>
            <w:tcW w:w="239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44.807426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Site_name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dlvart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Halisu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[1.80, 1.85, 1.90,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Liupanshan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[1.83, 1.88, 1.93,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Xilinhot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[1.85, 1.90, 1.95,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 w:eastAsia="zh-CN"/>
              </w:rPr>
              <w:t>Changchun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[1.83, 1.88, 1.93,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Miyun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[1.80, 1.85, 1.90,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Chengtoushan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[1.90, 1.95, 2.00,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Songshan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[1.82, 1.87, 1.92,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Xiaogan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[1.82, 1.87, 1.92,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Youyang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[1.88, 1.93, 1.98,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Hangzhou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[1.86, 1.91, 1.96,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C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 w:eastAsia="zh-CN"/>
              </w:rPr>
              <w:t>hongwu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[1.84, 1.89, 1.94,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  <w:t>Zengcheng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[1.88, 1.93, 1.98,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Beijing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[1.84, 1.89, 1.94,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Nanjing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[1.89, 1.94, 1.99,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Zhuhai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[1.88, 1.93, 1.98,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Gesang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[1.80, 1.85, 1.90,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Lelin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[1.84, 1.89, 1.94,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Xiaochengzi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[1.84, 1.89, 1.94,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Lijiamen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[1.82, 1.87, 1.92, 1.0]</w:t>
            </w:r>
          </w:p>
        </w:tc>
      </w:tr>
      <w:tr>
        <w:tc>
          <w:tcPr>
            <w:tcW w:w="4261" w:type="dxa"/>
            <w:vAlign w:val="top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Shiziyan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[1.82, 1.87, 1.92, 1.0]</w:t>
            </w:r>
          </w:p>
        </w:tc>
      </w:tr>
    </w:tbl>
    <w:p>
      <w:pP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dlh20 = [236.0, 240.0, 244.0, 1.0]</w:t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dl11_12hi = 3</w:t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dl11_4lo = [-14.0, -12.0, -10.0, 1.0]</w:t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dlref1 = [0.22, 0.18, 0.14, 1.0]</w:t>
      </w:r>
    </w:p>
    <w:p>
      <w:pPr>
        <w:ind w:firstLine="21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F7AEF1"/>
    <w:rsid w:val="5765581B"/>
    <w:rsid w:val="7FFE1A57"/>
    <w:rsid w:val="C57E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微软雅黑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xiaoxia/Library/Containers/com.kingsoft.wpsoffice.mac/Data/builtin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2008-12-27T08:47:00Z</dcterms:created>
  <dc:creator>zhaoxinlei</dc:creator>
  <cp:lastModifiedBy>Wonder-Xp-Pink</cp:lastModifiedBy>
  <dcterms:modified xsi:type="dcterms:W3CDTF">2023-10-03T15:36:05Z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B3C47471A6C04D0CF83B196596507B10_42</vt:lpwstr>
  </property>
</Properties>
</file>